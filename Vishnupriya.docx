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F8A6EB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1204B02" w14:textId="5A62B91B" w:rsidR="001B2ABD" w:rsidRDefault="003D41B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18D617B" wp14:editId="60FCB96F">
                  <wp:extent cx="2143125" cy="2143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EEA8FD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D4F66D" w14:textId="0D8A53C8" w:rsidR="0024262C" w:rsidRPr="0024262C" w:rsidRDefault="0024262C" w:rsidP="0024262C">
            <w:pPr>
              <w:pStyle w:val="Title"/>
            </w:pPr>
            <w:r>
              <w:t>Vishnupriya</w:t>
            </w:r>
          </w:p>
          <w:p w14:paraId="4F4F4803" w14:textId="0FBAB6EB" w:rsidR="001B2ABD" w:rsidRDefault="001B2ABD" w:rsidP="001B2ABD">
            <w:pPr>
              <w:pStyle w:val="Subtitle"/>
            </w:pPr>
          </w:p>
        </w:tc>
      </w:tr>
      <w:tr w:rsidR="001B2ABD" w14:paraId="56A878B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C2A6049E4374925A7E5A2189A3E2FF0"/>
              </w:placeholder>
              <w:temporary/>
              <w:showingPlcHdr/>
              <w15:appearance w15:val="hidden"/>
            </w:sdtPr>
            <w:sdtEndPr/>
            <w:sdtContent>
              <w:p w14:paraId="59921FE3" w14:textId="2C0C57BA" w:rsidR="00036450" w:rsidRDefault="00036450" w:rsidP="0024262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sdt>
            <w:sdtPr>
              <w:id w:val="-1954003311"/>
              <w:placeholder>
                <w:docPart w:val="0013333642C84EB0A417F50A046A9FE1"/>
              </w:placeholder>
              <w:temporary/>
              <w:showingPlcHdr/>
              <w15:appearance w15:val="hidden"/>
            </w:sdtPr>
            <w:sdtEndPr/>
            <w:sdtContent>
              <w:p w14:paraId="55DE271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32D2BCA41514FC5B80885CB2426AC92"/>
              </w:placeholder>
              <w:temporary/>
              <w:showingPlcHdr/>
              <w15:appearance w15:val="hidden"/>
            </w:sdtPr>
            <w:sdtEndPr/>
            <w:sdtContent>
              <w:p w14:paraId="468DD5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45774C3" w14:textId="750B673C" w:rsidR="004D3011" w:rsidRDefault="0024262C" w:rsidP="004D3011">
            <w:r>
              <w:t>9025675644</w:t>
            </w:r>
          </w:p>
          <w:p w14:paraId="518470A4" w14:textId="77777777" w:rsidR="0024262C" w:rsidRDefault="0024262C" w:rsidP="004D3011"/>
          <w:sdt>
            <w:sdtPr>
              <w:id w:val="-240260293"/>
              <w:placeholder>
                <w:docPart w:val="C0B842CBECAA40729AB59884386901ED"/>
              </w:placeholder>
              <w:temporary/>
              <w:showingPlcHdr/>
              <w15:appearance w15:val="hidden"/>
            </w:sdtPr>
            <w:sdtEndPr/>
            <w:sdtContent>
              <w:p w14:paraId="2A26FDE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4E6A4EA" w14:textId="6F6DF76F" w:rsidR="00036450" w:rsidRPr="00E4381A" w:rsidRDefault="0024262C" w:rsidP="004D3011">
            <w:pPr>
              <w:rPr>
                <w:rStyle w:val="Hyperlink"/>
              </w:rPr>
            </w:pPr>
            <w:r>
              <w:t>vishnupriyadamodharan@gmail.com</w:t>
            </w:r>
          </w:p>
          <w:sdt>
            <w:sdtPr>
              <w:id w:val="-1444214663"/>
              <w:placeholder>
                <w:docPart w:val="B764BA4980E449159E85DA4E768024FE"/>
              </w:placeholder>
              <w:temporary/>
              <w:showingPlcHdr/>
              <w15:appearance w15:val="hidden"/>
            </w:sdtPr>
            <w:sdtEndPr/>
            <w:sdtContent>
              <w:p w14:paraId="0F51685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91285BD" w14:textId="77777777" w:rsidR="004D3011" w:rsidRDefault="003D41B1" w:rsidP="004D3011">
            <w:r>
              <w:t>Reading</w:t>
            </w:r>
          </w:p>
          <w:p w14:paraId="72B67BA4" w14:textId="77777777" w:rsidR="003D41B1" w:rsidRDefault="003D41B1" w:rsidP="004D3011">
            <w:r>
              <w:t>Writing</w:t>
            </w:r>
          </w:p>
          <w:p w14:paraId="0D10C650" w14:textId="77777777" w:rsidR="003D41B1" w:rsidRDefault="003D41B1" w:rsidP="004D3011">
            <w:r>
              <w:t>Drawing</w:t>
            </w:r>
          </w:p>
          <w:p w14:paraId="4709CA29" w14:textId="2C1D8136" w:rsidR="003D41B1" w:rsidRPr="004D3011" w:rsidRDefault="003D41B1" w:rsidP="004D3011">
            <w:r>
              <w:t>Dancing</w:t>
            </w:r>
          </w:p>
        </w:tc>
        <w:tc>
          <w:tcPr>
            <w:tcW w:w="720" w:type="dxa"/>
          </w:tcPr>
          <w:p w14:paraId="5D9D57F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BB3ED42002E425D9811CC5A3369B858"/>
              </w:placeholder>
              <w:temporary/>
              <w:showingPlcHdr/>
              <w15:appearance w15:val="hidden"/>
            </w:sdtPr>
            <w:sdtEndPr/>
            <w:sdtContent>
              <w:p w14:paraId="78448D1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8E5E746" w14:textId="5B2CE7E2" w:rsidR="00036450" w:rsidRPr="00036450" w:rsidRDefault="003D41B1" w:rsidP="00B359E4">
            <w:pPr>
              <w:pStyle w:val="Heading4"/>
            </w:pPr>
            <w:r>
              <w:t>Sardar raja arts and science college</w:t>
            </w:r>
          </w:p>
          <w:p w14:paraId="26E6578D" w14:textId="7804DEA4" w:rsidR="00036450" w:rsidRPr="00B359E4" w:rsidRDefault="003D41B1" w:rsidP="00B359E4">
            <w:pPr>
              <w:pStyle w:val="Date"/>
            </w:pPr>
            <w:r>
              <w:t>2021</w:t>
            </w:r>
            <w:r w:rsidR="00036450" w:rsidRPr="00B359E4">
              <w:t xml:space="preserve"> -</w:t>
            </w:r>
            <w:r>
              <w:t>2024</w:t>
            </w:r>
            <w:r w:rsidR="00036450" w:rsidRPr="00B359E4">
              <w:t xml:space="preserve"> </w:t>
            </w:r>
          </w:p>
          <w:p w14:paraId="6DB97E15" w14:textId="1019F25F" w:rsidR="004D3011" w:rsidRDefault="00036450" w:rsidP="00036450">
            <w:r w:rsidRPr="00036450">
              <w:t>[</w:t>
            </w:r>
            <w:proofErr w:type="spellStart"/>
            <w:r w:rsidR="003D41B1">
              <w:t>Bsc</w:t>
            </w:r>
            <w:proofErr w:type="spellEnd"/>
            <w:r w:rsidR="003D41B1">
              <w:t xml:space="preserve"> Computer science]</w:t>
            </w:r>
          </w:p>
          <w:p w14:paraId="3DB7EDDA" w14:textId="6DDE2852" w:rsidR="00036450" w:rsidRDefault="00036450" w:rsidP="00036450"/>
          <w:sdt>
            <w:sdtPr>
              <w:id w:val="1669594239"/>
              <w:placeholder>
                <w:docPart w:val="B948FD4B3C8C4DC0AB9896D81E6DC2B4"/>
              </w:placeholder>
              <w:temporary/>
              <w:showingPlcHdr/>
              <w15:appearance w15:val="hidden"/>
            </w:sdtPr>
            <w:sdtEndPr/>
            <w:sdtContent>
              <w:p w14:paraId="579E8B2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84DAB10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42FDAB9" wp14:editId="25F24946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182C5169" w14:textId="77777777" w:rsidR="0043117B" w:rsidRDefault="00706924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949B" w14:textId="77777777" w:rsidR="00706924" w:rsidRDefault="00706924" w:rsidP="000C45FF">
      <w:r>
        <w:separator/>
      </w:r>
    </w:p>
  </w:endnote>
  <w:endnote w:type="continuationSeparator" w:id="0">
    <w:p w14:paraId="390A3FE0" w14:textId="77777777" w:rsidR="00706924" w:rsidRDefault="007069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43D9" w14:textId="77777777" w:rsidR="00706924" w:rsidRDefault="00706924" w:rsidP="000C45FF">
      <w:r>
        <w:separator/>
      </w:r>
    </w:p>
  </w:footnote>
  <w:footnote w:type="continuationSeparator" w:id="0">
    <w:p w14:paraId="3929E846" w14:textId="77777777" w:rsidR="00706924" w:rsidRDefault="007069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6AB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352C65" wp14:editId="25F4E0A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2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262C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D41B1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6924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224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Microsoft\Office\16.0\DTS\en-US%7b782773D5-A510-401B-8A5F-D50B6481C6FA%7d\%7b10C0CC6A-D2FE-46FE-A960-0F2EE505A97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</c:v>
                </c:pt>
                <c:pt idx="1">
                  <c:v>C++</c:v>
                </c:pt>
                <c:pt idx="2">
                  <c:v>JAVA</c:v>
                </c:pt>
                <c:pt idx="3">
                  <c:v>HTML,CSS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2A6049E4374925A7E5A2189A3E2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0FDC5-5CED-4C6F-8307-034359DFB343}"/>
      </w:docPartPr>
      <w:docPartBody>
        <w:p w:rsidR="00000000" w:rsidRDefault="00403751">
          <w:pPr>
            <w:pStyle w:val="BC2A6049E4374925A7E5A2189A3E2FF0"/>
          </w:pPr>
          <w:r w:rsidRPr="00D5459D">
            <w:t>Profile</w:t>
          </w:r>
        </w:p>
      </w:docPartBody>
    </w:docPart>
    <w:docPart>
      <w:docPartPr>
        <w:name w:val="0013333642C84EB0A417F50A046A9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FC85-71F6-4337-A336-B7C17BC8896D}"/>
      </w:docPartPr>
      <w:docPartBody>
        <w:p w:rsidR="00000000" w:rsidRDefault="00403751">
          <w:pPr>
            <w:pStyle w:val="0013333642C84EB0A417F50A046A9FE1"/>
          </w:pPr>
          <w:r w:rsidRPr="00CB0055">
            <w:t>Contact</w:t>
          </w:r>
        </w:p>
      </w:docPartBody>
    </w:docPart>
    <w:docPart>
      <w:docPartPr>
        <w:name w:val="232D2BCA41514FC5B80885CB2426A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6A142-8CD3-43AB-BDBF-357BD3F9FE0E}"/>
      </w:docPartPr>
      <w:docPartBody>
        <w:p w:rsidR="00000000" w:rsidRDefault="00403751">
          <w:pPr>
            <w:pStyle w:val="232D2BCA41514FC5B80885CB2426AC92"/>
          </w:pPr>
          <w:r w:rsidRPr="004D3011">
            <w:t>PHONE:</w:t>
          </w:r>
        </w:p>
      </w:docPartBody>
    </w:docPart>
    <w:docPart>
      <w:docPartPr>
        <w:name w:val="C0B842CBECAA40729AB598843869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6779-BC9E-4524-BAEC-88D74B4DCC4B}"/>
      </w:docPartPr>
      <w:docPartBody>
        <w:p w:rsidR="00000000" w:rsidRDefault="00403751">
          <w:pPr>
            <w:pStyle w:val="C0B842CBECAA40729AB59884386901ED"/>
          </w:pPr>
          <w:r w:rsidRPr="004D3011">
            <w:t>EMAIL:</w:t>
          </w:r>
        </w:p>
      </w:docPartBody>
    </w:docPart>
    <w:docPart>
      <w:docPartPr>
        <w:name w:val="B764BA4980E449159E85DA4E7680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02776-C5FB-4853-AA57-B1EE4BABE5A7}"/>
      </w:docPartPr>
      <w:docPartBody>
        <w:p w:rsidR="00000000" w:rsidRDefault="00403751">
          <w:pPr>
            <w:pStyle w:val="B764BA4980E449159E85DA4E768024FE"/>
          </w:pPr>
          <w:r w:rsidRPr="00CB0055">
            <w:t>Hobbies</w:t>
          </w:r>
        </w:p>
      </w:docPartBody>
    </w:docPart>
    <w:docPart>
      <w:docPartPr>
        <w:name w:val="3BB3ED42002E425D9811CC5A3369B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C82D-0EC6-41B7-B4E0-F45384A88686}"/>
      </w:docPartPr>
      <w:docPartBody>
        <w:p w:rsidR="00000000" w:rsidRDefault="00403751">
          <w:pPr>
            <w:pStyle w:val="3BB3ED42002E425D9811CC5A3369B858"/>
          </w:pPr>
          <w:r w:rsidRPr="00036450">
            <w:t>EDUCATION</w:t>
          </w:r>
        </w:p>
      </w:docPartBody>
    </w:docPart>
    <w:docPart>
      <w:docPartPr>
        <w:name w:val="B948FD4B3C8C4DC0AB9896D81E6DC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B961F-29A9-4409-858C-BB09DBA19EC3}"/>
      </w:docPartPr>
      <w:docPartBody>
        <w:p w:rsidR="00000000" w:rsidRDefault="00403751">
          <w:pPr>
            <w:pStyle w:val="B948FD4B3C8C4DC0AB9896D81E6DC2B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1"/>
    <w:rsid w:val="004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52F78FFC14FE7B88F6C7A7D792587">
    <w:name w:val="47352F78FFC14FE7B88F6C7A7D792587"/>
  </w:style>
  <w:style w:type="paragraph" w:customStyle="1" w:styleId="7056908094BD40EFBC0689FE84BDE3FA">
    <w:name w:val="7056908094BD40EFBC0689FE84BDE3FA"/>
  </w:style>
  <w:style w:type="paragraph" w:customStyle="1" w:styleId="BC2A6049E4374925A7E5A2189A3E2FF0">
    <w:name w:val="BC2A6049E4374925A7E5A2189A3E2FF0"/>
  </w:style>
  <w:style w:type="paragraph" w:customStyle="1" w:styleId="38CE8A1D4551463BA316491384C181EB">
    <w:name w:val="38CE8A1D4551463BA316491384C181EB"/>
  </w:style>
  <w:style w:type="paragraph" w:customStyle="1" w:styleId="0013333642C84EB0A417F50A046A9FE1">
    <w:name w:val="0013333642C84EB0A417F50A046A9FE1"/>
  </w:style>
  <w:style w:type="paragraph" w:customStyle="1" w:styleId="232D2BCA41514FC5B80885CB2426AC92">
    <w:name w:val="232D2BCA41514FC5B80885CB2426AC92"/>
  </w:style>
  <w:style w:type="paragraph" w:customStyle="1" w:styleId="C1B2F84AF283411A939B1CB739B03F59">
    <w:name w:val="C1B2F84AF283411A939B1CB739B03F59"/>
  </w:style>
  <w:style w:type="paragraph" w:customStyle="1" w:styleId="163A617E1854488E8264FA78A65E045D">
    <w:name w:val="163A617E1854488E8264FA78A65E045D"/>
  </w:style>
  <w:style w:type="paragraph" w:customStyle="1" w:styleId="976B23753A1648E0ACFC612EE5F6AA5E">
    <w:name w:val="976B23753A1648E0ACFC612EE5F6AA5E"/>
  </w:style>
  <w:style w:type="paragraph" w:customStyle="1" w:styleId="C0B842CBECAA40729AB59884386901ED">
    <w:name w:val="C0B842CBECAA40729AB59884386901E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A1B726330C040ABB2FD44B790A43564">
    <w:name w:val="2A1B726330C040ABB2FD44B790A43564"/>
  </w:style>
  <w:style w:type="paragraph" w:customStyle="1" w:styleId="B764BA4980E449159E85DA4E768024FE">
    <w:name w:val="B764BA4980E449159E85DA4E768024FE"/>
  </w:style>
  <w:style w:type="paragraph" w:customStyle="1" w:styleId="70DDC6CACB9F427DAA66D3B29FC06294">
    <w:name w:val="70DDC6CACB9F427DAA66D3B29FC06294"/>
  </w:style>
  <w:style w:type="paragraph" w:customStyle="1" w:styleId="642215C6888548588F9BE433E9EA1D87">
    <w:name w:val="642215C6888548588F9BE433E9EA1D87"/>
  </w:style>
  <w:style w:type="paragraph" w:customStyle="1" w:styleId="CF6BB4B7AE8A40E69C1C5286D9DD843A">
    <w:name w:val="CF6BB4B7AE8A40E69C1C5286D9DD843A"/>
  </w:style>
  <w:style w:type="paragraph" w:customStyle="1" w:styleId="C43ADAB2676E4CF69FC5CF880E21E922">
    <w:name w:val="C43ADAB2676E4CF69FC5CF880E21E922"/>
  </w:style>
  <w:style w:type="paragraph" w:customStyle="1" w:styleId="3BB3ED42002E425D9811CC5A3369B858">
    <w:name w:val="3BB3ED42002E425D9811CC5A3369B858"/>
  </w:style>
  <w:style w:type="paragraph" w:customStyle="1" w:styleId="94F330F7176B487E8C7ACE2366CC0388">
    <w:name w:val="94F330F7176B487E8C7ACE2366CC0388"/>
  </w:style>
  <w:style w:type="paragraph" w:customStyle="1" w:styleId="661CDA04EAA44C42BD4A4BE979CC6E07">
    <w:name w:val="661CDA04EAA44C42BD4A4BE979CC6E07"/>
  </w:style>
  <w:style w:type="paragraph" w:customStyle="1" w:styleId="7AC8AA5B22414FBE974E334EE162E05C">
    <w:name w:val="7AC8AA5B22414FBE974E334EE162E05C"/>
  </w:style>
  <w:style w:type="paragraph" w:customStyle="1" w:styleId="8900871142F24184BDB40F392B906476">
    <w:name w:val="8900871142F24184BDB40F392B906476"/>
  </w:style>
  <w:style w:type="paragraph" w:customStyle="1" w:styleId="6F4DBA80EB1E45D082E3920FC8358286">
    <w:name w:val="6F4DBA80EB1E45D082E3920FC8358286"/>
  </w:style>
  <w:style w:type="paragraph" w:customStyle="1" w:styleId="6F6EA1274D60441895BF8493BAEDBC39">
    <w:name w:val="6F6EA1274D60441895BF8493BAEDBC39"/>
  </w:style>
  <w:style w:type="paragraph" w:customStyle="1" w:styleId="43A52B3FB7BE4EC980276463D44340FB">
    <w:name w:val="43A52B3FB7BE4EC980276463D44340FB"/>
  </w:style>
  <w:style w:type="paragraph" w:customStyle="1" w:styleId="3AD8FE03AD384E7E82A17B34929F6414">
    <w:name w:val="3AD8FE03AD384E7E82A17B34929F6414"/>
  </w:style>
  <w:style w:type="paragraph" w:customStyle="1" w:styleId="88FF56F48BBE4A2891991AEFAC15CBF4">
    <w:name w:val="88FF56F48BBE4A2891991AEFAC15CBF4"/>
  </w:style>
  <w:style w:type="paragraph" w:customStyle="1" w:styleId="5A7D01FC72F844AC97F6F7E6A4B7C7B3">
    <w:name w:val="5A7D01FC72F844AC97F6F7E6A4B7C7B3"/>
  </w:style>
  <w:style w:type="paragraph" w:customStyle="1" w:styleId="FB9B4858272F488D95437C1AA4CB6993">
    <w:name w:val="FB9B4858272F488D95437C1AA4CB6993"/>
  </w:style>
  <w:style w:type="paragraph" w:customStyle="1" w:styleId="5A4853B6BE64414C9D05F10413A64A47">
    <w:name w:val="5A4853B6BE64414C9D05F10413A64A47"/>
  </w:style>
  <w:style w:type="paragraph" w:customStyle="1" w:styleId="40613898ABF641968282144BE9FDF917">
    <w:name w:val="40613898ABF641968282144BE9FDF917"/>
  </w:style>
  <w:style w:type="paragraph" w:customStyle="1" w:styleId="CB4CDDB7673F4634928968E2C32BBA47">
    <w:name w:val="CB4CDDB7673F4634928968E2C32BBA47"/>
  </w:style>
  <w:style w:type="paragraph" w:customStyle="1" w:styleId="E141C065888042EA81E3D8AD4233C19A">
    <w:name w:val="E141C065888042EA81E3D8AD4233C19A"/>
  </w:style>
  <w:style w:type="paragraph" w:customStyle="1" w:styleId="DFA8981FB8A849BBA10D04AE8085C178">
    <w:name w:val="DFA8981FB8A849BBA10D04AE8085C178"/>
  </w:style>
  <w:style w:type="paragraph" w:customStyle="1" w:styleId="64BAC243745E45FFA57A10208ECDC9FF">
    <w:name w:val="64BAC243745E45FFA57A10208ECDC9FF"/>
  </w:style>
  <w:style w:type="paragraph" w:customStyle="1" w:styleId="BB5EEF0702164D7D9A3A9132A2B22706">
    <w:name w:val="BB5EEF0702164D7D9A3A9132A2B22706"/>
  </w:style>
  <w:style w:type="paragraph" w:customStyle="1" w:styleId="FF11E1D66FFA4524B55D72EC81FEC512">
    <w:name w:val="FF11E1D66FFA4524B55D72EC81FEC512"/>
  </w:style>
  <w:style w:type="paragraph" w:customStyle="1" w:styleId="05B970FFD6A642C98E2BEFF5BB439E8C">
    <w:name w:val="05B970FFD6A642C98E2BEFF5BB439E8C"/>
  </w:style>
  <w:style w:type="paragraph" w:customStyle="1" w:styleId="DB8E2384BADC4C0986AB6EB1DBE824D3">
    <w:name w:val="DB8E2384BADC4C0986AB6EB1DBE824D3"/>
  </w:style>
  <w:style w:type="paragraph" w:customStyle="1" w:styleId="8089BE0CD3934B1BA9722CCDE496D0C7">
    <w:name w:val="8089BE0CD3934B1BA9722CCDE496D0C7"/>
  </w:style>
  <w:style w:type="paragraph" w:customStyle="1" w:styleId="D7D8C5378FBB40E190CF6BE5C8CC791B">
    <w:name w:val="D7D8C5378FBB40E190CF6BE5C8CC791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B948FD4B3C8C4DC0AB9896D81E6DC2B4">
    <w:name w:val="B948FD4B3C8C4DC0AB9896D81E6DC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{10C0CC6A-D2FE-46FE-A960-0F2EE505A97B}tf00546271_win32.dotx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2023-10-24T09:13:00Z</dcterms:created>
  <dcterms:modified xsi:type="dcterms:W3CDTF">2023-10-24T09:34:00Z</dcterms:modified>
</cp:coreProperties>
</file>